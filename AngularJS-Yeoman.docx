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4E9" w:rsidRDefault="00BA592D">
      <w:pPr>
        <w:pStyle w:val="Ttulo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342900</wp:posOffset>
                </wp:positionV>
                <wp:extent cx="6638925" cy="32194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32194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25E18" id="Rectangle 8" o:spid="_x0000_s1026" style="position:absolute;margin-left:471.55pt;margin-top:27pt;width:522.75pt;height:253.5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" fillcolor="#5aa2ae [3208]" stroked="f" strokeweight="1pt">
                <v:textbox inset="36pt,36pt,36pt,36pt"/>
                <w10:wrap anchorx="margin" anchory="page"/>
              </v:rect>
            </w:pict>
          </mc:Fallback>
        </mc:AlternateContent>
      </w:r>
      <w:r w:rsidR="00E56483">
        <w:rPr>
          <w:noProof/>
          <w:lang w:bidi="ar-SA"/>
        </w:rPr>
        <w:t>Tutoriales de AngularJS</w:t>
      </w:r>
    </w:p>
    <w:p w:rsidR="007E64E9" w:rsidRDefault="00BA592D">
      <w:pPr>
        <w:pStyle w:val="Subttulo"/>
      </w:pPr>
      <w:r>
        <w:rPr>
          <w:noProof/>
          <w:sz w:val="56"/>
          <w:lang w:bidi="ar-SA"/>
        </w:rPr>
        <w:drawing>
          <wp:anchor distT="0" distB="0" distL="114300" distR="114300" simplePos="0" relativeHeight="251658247" behindDoc="0" locked="0" layoutInCell="1" allowOverlap="1">
            <wp:simplePos x="0" y="0"/>
            <wp:positionH relativeFrom="margin">
              <wp:posOffset>333374</wp:posOffset>
            </wp:positionH>
            <wp:positionV relativeFrom="paragraph">
              <wp:posOffset>1301115</wp:posOffset>
            </wp:positionV>
            <wp:extent cx="1911163" cy="495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keTour_Word_RevLogo-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158" cy="5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483">
        <w:rPr>
          <w:noProof/>
          <w:sz w:val="56"/>
          <w:lang w:bidi="ar-SA"/>
        </w:rPr>
        <w:t>Sencillos tutoriales para configurar AngularJS con Yeoman.</w:t>
      </w:r>
    </w:p>
    <w:p w:rsidR="007E64E9" w:rsidRDefault="00E31263">
      <w:pPr>
        <w:pStyle w:val="Ttulo1"/>
      </w:pPr>
      <w:r>
        <w:t>Configura</w:t>
      </w:r>
      <w:r w:rsidR="00AE1982">
        <w:t>ndo todo lo necesario</w:t>
      </w:r>
    </w:p>
    <w:p w:rsidR="007E64E9" w:rsidRDefault="007E64E9">
      <w:pPr>
        <w:spacing w:line="360" w:lineRule="exact"/>
        <w:rPr>
          <w:szCs w:val="24"/>
        </w:rPr>
      </w:pPr>
    </w:p>
    <w:p w:rsidR="00AE1982" w:rsidRPr="00160FFB" w:rsidRDefault="00AE1982">
      <w:pPr>
        <w:spacing w:line="360" w:lineRule="exact"/>
        <w:rPr>
          <w:rStyle w:val="Textoennegrita"/>
        </w:rPr>
      </w:pPr>
      <w:r w:rsidRPr="00160FFB">
        <w:rPr>
          <w:rStyle w:val="Textoennegrita"/>
        </w:rPr>
        <w:t>INSTALACIÓN DE NODEJS</w:t>
      </w:r>
    </w:p>
    <w:p w:rsidR="007E64E9" w:rsidRDefault="00E31263" w:rsidP="00E31263">
      <w:pPr>
        <w:pStyle w:val="Instrucciones"/>
        <w:numPr>
          <w:ilvl w:val="0"/>
          <w:numId w:val="13"/>
        </w:numPr>
      </w:pPr>
      <w:r>
        <w:t xml:space="preserve">Es necesario instalar </w:t>
      </w:r>
      <w:proofErr w:type="spellStart"/>
      <w:r>
        <w:t>NodeJS</w:t>
      </w:r>
      <w:proofErr w:type="spellEnd"/>
      <w:r>
        <w:t xml:space="preserve">, para ello hay que descargarlo desde la página web de </w:t>
      </w:r>
      <w:proofErr w:type="spellStart"/>
      <w:r>
        <w:t>NodeJS</w:t>
      </w:r>
      <w:proofErr w:type="spellEnd"/>
      <w:r w:rsidR="00AE1982">
        <w:t xml:space="preserve"> e </w:t>
      </w:r>
      <w:proofErr w:type="gramStart"/>
      <w:r w:rsidR="00AE1982">
        <w:t>instalarlo</w:t>
      </w:r>
      <w:r>
        <w:t xml:space="preserve"> </w:t>
      </w:r>
      <w:r w:rsidR="00BA592D">
        <w:t>:</w:t>
      </w:r>
      <w:proofErr w:type="gramEnd"/>
      <w:r w:rsidR="00BA592D">
        <w:t xml:space="preserve"> </w:t>
      </w:r>
      <w:r w:rsidRPr="00E31263">
        <w:rPr>
          <w:rStyle w:val="Textoennegrita"/>
        </w:rPr>
        <w:t>https://nodejs.org/en/</w:t>
      </w:r>
      <w:r>
        <w:rPr>
          <w:rStyle w:val="Textoennegrita"/>
        </w:rPr>
        <w:t xml:space="preserve"> </w:t>
      </w:r>
    </w:p>
    <w:p w:rsidR="00E05FCB" w:rsidRPr="00160FFB" w:rsidRDefault="00E05FCB" w:rsidP="00E05FCB">
      <w:pPr>
        <w:spacing w:line="360" w:lineRule="exact"/>
        <w:rPr>
          <w:rStyle w:val="Textoennegrita"/>
        </w:rPr>
      </w:pPr>
      <w:r w:rsidRPr="00160FFB">
        <w:rPr>
          <w:rStyle w:val="Textoennegrita"/>
        </w:rPr>
        <w:t>INSTALA</w:t>
      </w:r>
      <w:r>
        <w:rPr>
          <w:rStyle w:val="Textoennegrita"/>
        </w:rPr>
        <w:t>R SERVIDOR EXPRESS JS</w:t>
      </w:r>
    </w:p>
    <w:p w:rsidR="00160FFB" w:rsidRDefault="00160FFB" w:rsidP="00160FFB">
      <w:pPr>
        <w:pStyle w:val="Instrucciones"/>
        <w:numPr>
          <w:ilvl w:val="0"/>
          <w:numId w:val="18"/>
        </w:numPr>
      </w:pPr>
      <w:r>
        <w:t xml:space="preserve">Accedemos a la línea de comandos de Windows </w:t>
      </w:r>
      <w:r w:rsidR="00BA592D">
        <w:t xml:space="preserve"> </w:t>
      </w:r>
      <w:r>
        <w:rPr>
          <w:noProof/>
          <w:lang w:bidi="ar-SA"/>
        </w:rPr>
        <w:drawing>
          <wp:inline distT="0" distB="0" distL="0" distR="0" wp14:anchorId="32CAE5E9" wp14:editId="2CE2FC87">
            <wp:extent cx="169886" cy="169886"/>
            <wp:effectExtent l="0" t="0" r="1905" b="1905"/>
            <wp:docPr id="3" name="Imagen 3" descr="https://image.freepik.com/iconos-gratis/ventanas-logotipo-del-sistema-operativo_318-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os-gratis/ventanas-logotipo-del-sistema-operativo_318-40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0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+ R </w:t>
      </w:r>
      <w:r>
        <w:sym w:font="Wingdings" w:char="F0E0"/>
      </w:r>
      <w:r>
        <w:t xml:space="preserve"> Escribimos </w:t>
      </w:r>
      <w:proofErr w:type="spellStart"/>
      <w:r>
        <w:t>cmd</w:t>
      </w:r>
      <w:proofErr w:type="spellEnd"/>
    </w:p>
    <w:p w:rsidR="00C94462" w:rsidRPr="00C94462" w:rsidRDefault="00BA592D" w:rsidP="00024644">
      <w:pPr>
        <w:pStyle w:val="Instrucciones"/>
        <w:numPr>
          <w:ilvl w:val="0"/>
          <w:numId w:val="18"/>
        </w:numPr>
      </w:pPr>
      <w:r>
        <w:rPr>
          <w:noProof/>
          <w:szCs w:val="24"/>
          <w:lang w:bidi="ar-SA"/>
        </w:rPr>
        <w:drawing>
          <wp:anchor distT="0" distB="0" distL="114300" distR="114300" simplePos="0" relativeHeight="251658262" behindDoc="0" locked="0" layoutInCell="1" allowOverlap="0">
            <wp:simplePos x="0" y="0"/>
            <wp:positionH relativeFrom="column">
              <wp:posOffset>866140</wp:posOffset>
            </wp:positionH>
            <wp:positionV relativeFrom="paragraph">
              <wp:posOffset>377190</wp:posOffset>
            </wp:positionV>
            <wp:extent cx="4268470" cy="1066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ORD_UniversalBuild_005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FB" w:rsidRPr="00C94462">
        <w:rPr>
          <w:noProof/>
          <w:szCs w:val="24"/>
          <w:lang w:bidi="ar-SA"/>
        </w:rPr>
        <w:t xml:space="preserve">Escribimos en la línea de comandos </w:t>
      </w:r>
      <w:r w:rsidR="00160FFB" w:rsidRPr="00C94462">
        <w:rPr>
          <w:noProof/>
          <w:color w:val="9D90A0" w:themeColor="accent6"/>
          <w:szCs w:val="24"/>
          <w:lang w:bidi="ar-SA"/>
        </w:rPr>
        <w:t>npm install -g express-generator</w:t>
      </w:r>
    </w:p>
    <w:p w:rsidR="00C94462" w:rsidRDefault="00C94462" w:rsidP="00024644">
      <w:pPr>
        <w:pStyle w:val="Instrucciones"/>
        <w:numPr>
          <w:ilvl w:val="0"/>
          <w:numId w:val="18"/>
        </w:numPr>
      </w:pPr>
      <w:r>
        <w:t xml:space="preserve">Podemos crear un nuevo servidor utilizando </w:t>
      </w:r>
      <w:proofErr w:type="spellStart"/>
      <w:r w:rsidRPr="00C94462">
        <w:rPr>
          <w:noProof/>
          <w:color w:val="9D90A0" w:themeColor="accent6"/>
          <w:szCs w:val="24"/>
          <w:lang w:bidi="ar-SA"/>
        </w:rPr>
        <w:t>express</w:t>
      </w:r>
      <w:proofErr w:type="spellEnd"/>
      <w:r w:rsidRPr="00C94462">
        <w:rPr>
          <w:noProof/>
          <w:color w:val="9D90A0" w:themeColor="accent6"/>
          <w:szCs w:val="24"/>
          <w:lang w:bidi="ar-SA"/>
        </w:rPr>
        <w:t xml:space="preserve"> </w:t>
      </w:r>
      <w:proofErr w:type="spellStart"/>
      <w:r w:rsidRPr="00C94462">
        <w:rPr>
          <w:noProof/>
          <w:color w:val="9D90A0" w:themeColor="accent6"/>
          <w:szCs w:val="24"/>
          <w:lang w:bidi="ar-SA"/>
        </w:rPr>
        <w:t>nombredeservidor</w:t>
      </w:r>
      <w:proofErr w:type="spellEnd"/>
      <w:r>
        <w:rPr>
          <w:noProof/>
          <w:lang w:bidi="ar-SA"/>
        </w:rPr>
        <w:drawing>
          <wp:inline distT="0" distB="0" distL="0" distR="0" wp14:anchorId="05E2581B" wp14:editId="2BE62F33">
            <wp:extent cx="3543300" cy="257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B" w:rsidRPr="00160FFB" w:rsidRDefault="00E05FCB" w:rsidP="00E05FCB">
      <w:pPr>
        <w:spacing w:line="360" w:lineRule="exact"/>
        <w:rPr>
          <w:rStyle w:val="Textoennegrita"/>
        </w:rPr>
      </w:pPr>
      <w:r w:rsidRPr="00160FFB">
        <w:rPr>
          <w:rStyle w:val="Textoennegrita"/>
        </w:rPr>
        <w:t>IN</w:t>
      </w:r>
      <w:r>
        <w:rPr>
          <w:rStyle w:val="Textoennegrita"/>
        </w:rPr>
        <w:t>ICIAR SERVIDOR</w:t>
      </w:r>
    </w:p>
    <w:p w:rsidR="00C94462" w:rsidRDefault="00C94462" w:rsidP="00C94462">
      <w:pPr>
        <w:pStyle w:val="Instrucciones"/>
        <w:numPr>
          <w:ilvl w:val="0"/>
          <w:numId w:val="19"/>
        </w:numPr>
      </w:pPr>
      <w:r>
        <w:t>Acceder a la carpeta recién creada:</w:t>
      </w:r>
    </w:p>
    <w:p w:rsidR="00C94462" w:rsidRPr="00C94462" w:rsidRDefault="00C94462" w:rsidP="00C94462">
      <w:pPr>
        <w:pStyle w:val="Instrucciones"/>
        <w:ind w:left="1728"/>
        <w:rPr>
          <w:color w:val="9D90A0" w:themeColor="accent6"/>
        </w:rPr>
      </w:pPr>
      <w:r w:rsidRPr="00C94462">
        <w:rPr>
          <w:color w:val="9D90A0" w:themeColor="accent6"/>
        </w:rPr>
        <w:t xml:space="preserve">cd </w:t>
      </w:r>
      <w:proofErr w:type="spellStart"/>
      <w:r w:rsidRPr="00C94462">
        <w:rPr>
          <w:color w:val="9D90A0" w:themeColor="accent6"/>
        </w:rPr>
        <w:t>nombredeservidor</w:t>
      </w:r>
      <w:proofErr w:type="spellEnd"/>
      <w:r>
        <w:rPr>
          <w:color w:val="9D90A0" w:themeColor="accent6"/>
        </w:rPr>
        <w:br/>
      </w:r>
      <w:proofErr w:type="spellStart"/>
      <w:r w:rsidRPr="00C94462">
        <w:rPr>
          <w:color w:val="9D90A0" w:themeColor="accent6"/>
        </w:rPr>
        <w:t>npm</w:t>
      </w:r>
      <w:proofErr w:type="spellEnd"/>
      <w:r w:rsidRPr="00C94462">
        <w:rPr>
          <w:color w:val="9D90A0" w:themeColor="accent6"/>
        </w:rPr>
        <w:t xml:space="preserve"> </w:t>
      </w:r>
      <w:proofErr w:type="spellStart"/>
      <w:r w:rsidRPr="00C94462">
        <w:rPr>
          <w:color w:val="9D90A0" w:themeColor="accent6"/>
        </w:rPr>
        <w:t>install</w:t>
      </w:r>
      <w:proofErr w:type="spellEnd"/>
      <w:r>
        <w:rPr>
          <w:color w:val="9D90A0" w:themeColor="accent6"/>
        </w:rPr>
        <w:br/>
      </w:r>
      <w:proofErr w:type="spellStart"/>
      <w:r w:rsidRPr="00C94462">
        <w:rPr>
          <w:color w:val="9D90A0" w:themeColor="accent6"/>
        </w:rPr>
        <w:t>npm</w:t>
      </w:r>
      <w:proofErr w:type="spellEnd"/>
      <w:r w:rsidRPr="00C94462">
        <w:rPr>
          <w:color w:val="9D90A0" w:themeColor="accent6"/>
        </w:rPr>
        <w:t xml:space="preserve"> </w:t>
      </w:r>
      <w:proofErr w:type="spellStart"/>
      <w:r w:rsidRPr="00C94462">
        <w:rPr>
          <w:color w:val="9D90A0" w:themeColor="accent6"/>
        </w:rPr>
        <w:t>start</w:t>
      </w:r>
      <w:proofErr w:type="spellEnd"/>
    </w:p>
    <w:p w:rsidR="007E64E9" w:rsidRDefault="00C94462" w:rsidP="00C94462">
      <w:pPr>
        <w:pStyle w:val="Instrucciones"/>
        <w:numPr>
          <w:ilvl w:val="0"/>
          <w:numId w:val="19"/>
        </w:numPr>
      </w:pPr>
      <w:r>
        <w:lastRenderedPageBreak/>
        <w:t>Acceder a</w:t>
      </w:r>
      <w:r w:rsidR="00BA592D">
        <w:t xml:space="preserve"> </w:t>
      </w:r>
      <w:r>
        <w:rPr>
          <w:rStyle w:val="Textoennegrita"/>
        </w:rPr>
        <w:t>localhost:3000</w:t>
      </w:r>
      <w:r w:rsidR="00E05FCB">
        <w:rPr>
          <w:rStyle w:val="Textoennegrita"/>
        </w:rPr>
        <w:t xml:space="preserve"> </w:t>
      </w:r>
      <w:r w:rsidR="00E05FCB">
        <w:t>A</w:t>
      </w:r>
      <w:r w:rsidR="00E05FCB">
        <w:t>quí podremos ver nuestro servidor.</w:t>
      </w:r>
    </w:p>
    <w:p w:rsidR="00E05FCB" w:rsidRDefault="00E05FCB" w:rsidP="00C94462">
      <w:pPr>
        <w:pStyle w:val="Instrucciones"/>
        <w:numPr>
          <w:ilvl w:val="0"/>
          <w:numId w:val="19"/>
        </w:numPr>
      </w:pPr>
      <w:r>
        <w:t xml:space="preserve">Para subir nuestra aplicación podremos subirla a la carpeta </w:t>
      </w:r>
      <w:proofErr w:type="spellStart"/>
      <w:r>
        <w:t>public</w:t>
      </w:r>
      <w:proofErr w:type="spellEnd"/>
      <w:r>
        <w:t xml:space="preserve"> que se crea en la carpeta del servidor</w:t>
      </w:r>
    </w:p>
    <w:p w:rsidR="00E05FCB" w:rsidRPr="00160FFB" w:rsidRDefault="00E05FCB" w:rsidP="00E05FCB">
      <w:pPr>
        <w:spacing w:line="360" w:lineRule="exact"/>
        <w:rPr>
          <w:rStyle w:val="Textoennegrita"/>
        </w:rPr>
      </w:pPr>
      <w:r>
        <w:rPr>
          <w:rStyle w:val="Textoennegrita"/>
        </w:rPr>
        <w:t xml:space="preserve">GRUNT JS </w:t>
      </w:r>
      <w:r w:rsidRPr="00E05FCB">
        <w:rPr>
          <w:rStyle w:val="Textoennegrita"/>
          <w:b w:val="0"/>
        </w:rPr>
        <w:t>(AUTOMATIZADOR DE TAREAS)</w:t>
      </w:r>
    </w:p>
    <w:p w:rsidR="00E05FCB" w:rsidRDefault="00E05FCB" w:rsidP="00E05FCB">
      <w:pPr>
        <w:pStyle w:val="Instrucciones"/>
        <w:numPr>
          <w:ilvl w:val="0"/>
          <w:numId w:val="22"/>
        </w:numPr>
      </w:pPr>
      <w:r>
        <w:t xml:space="preserve">Accedemos a la línea de comandos de Windows  </w:t>
      </w:r>
      <w:r>
        <w:rPr>
          <w:noProof/>
          <w:lang w:bidi="ar-SA"/>
        </w:rPr>
        <w:drawing>
          <wp:inline distT="0" distB="0" distL="0" distR="0" wp14:anchorId="17DD8537" wp14:editId="284C5078">
            <wp:extent cx="169886" cy="169886"/>
            <wp:effectExtent l="0" t="0" r="1905" b="1905"/>
            <wp:docPr id="12" name="Imagen 12" descr="https://image.freepik.com/iconos-gratis/ventanas-logotipo-del-sistema-operativo_318-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os-gratis/ventanas-logotipo-del-sistema-operativo_318-40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0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+ R </w:t>
      </w:r>
      <w:r>
        <w:sym w:font="Wingdings" w:char="F0E0"/>
      </w:r>
      <w:r>
        <w:t xml:space="preserve"> Escribimos </w:t>
      </w:r>
      <w:proofErr w:type="spellStart"/>
      <w:r>
        <w:t>cmd</w:t>
      </w:r>
      <w:proofErr w:type="spellEnd"/>
      <w:r w:rsidR="00E31D5B">
        <w:t xml:space="preserve"> (Es necesario acceder con permisos de administrador).</w:t>
      </w:r>
    </w:p>
    <w:p w:rsidR="00E05FCB" w:rsidRDefault="00E05FCB" w:rsidP="00E05FCB">
      <w:pPr>
        <w:pStyle w:val="Instrucciones"/>
        <w:numPr>
          <w:ilvl w:val="0"/>
          <w:numId w:val="22"/>
        </w:numPr>
      </w:pPr>
      <w:r>
        <w:t xml:space="preserve">Instalamos </w:t>
      </w:r>
      <w:proofErr w:type="spellStart"/>
      <w:r>
        <w:t>grunt</w:t>
      </w:r>
      <w:proofErr w:type="spellEnd"/>
      <w:r>
        <w:t>-cli</w:t>
      </w:r>
    </w:p>
    <w:p w:rsidR="00E31D5B" w:rsidRPr="00E31D5B" w:rsidRDefault="00E05FCB" w:rsidP="00E31D5B">
      <w:pPr>
        <w:pStyle w:val="Instrucciones"/>
        <w:numPr>
          <w:ilvl w:val="0"/>
          <w:numId w:val="23"/>
        </w:numPr>
        <w:rPr>
          <w:rFonts w:ascii="Segoe UI" w:hAnsi="Segoe UI"/>
          <w:b/>
          <w:bCs/>
          <w:color w:val="5AA2AE" w:themeColor="accent5"/>
        </w:rPr>
      </w:pPr>
      <w:proofErr w:type="spellStart"/>
      <w:r>
        <w:rPr>
          <w:color w:val="9D90A0" w:themeColor="accent6"/>
        </w:rPr>
        <w:t>npm</w:t>
      </w:r>
      <w:proofErr w:type="spellEnd"/>
      <w:r>
        <w:rPr>
          <w:color w:val="9D90A0" w:themeColor="accent6"/>
        </w:rPr>
        <w:t xml:space="preserve"> </w:t>
      </w:r>
      <w:proofErr w:type="spellStart"/>
      <w:r>
        <w:rPr>
          <w:color w:val="9D90A0" w:themeColor="accent6"/>
        </w:rPr>
        <w:t>install</w:t>
      </w:r>
      <w:proofErr w:type="spellEnd"/>
      <w:r>
        <w:rPr>
          <w:color w:val="9D90A0" w:themeColor="accent6"/>
        </w:rPr>
        <w:t xml:space="preserve"> -g </w:t>
      </w:r>
      <w:proofErr w:type="spellStart"/>
      <w:r>
        <w:rPr>
          <w:color w:val="9D90A0" w:themeColor="accent6"/>
        </w:rPr>
        <w:t>grunt</w:t>
      </w:r>
      <w:proofErr w:type="spellEnd"/>
      <w:r>
        <w:rPr>
          <w:color w:val="9D90A0" w:themeColor="accent6"/>
        </w:rPr>
        <w:t>-cli</w:t>
      </w:r>
      <w:proofErr w:type="spellStart"/>
    </w:p>
    <w:p w:rsidR="00E31D5B" w:rsidRDefault="00E05FCB" w:rsidP="00E31D5B">
      <w:pPr>
        <w:pStyle w:val="Instrucciones"/>
        <w:numPr>
          <w:ilvl w:val="0"/>
          <w:numId w:val="23"/>
        </w:numPr>
        <w:rPr>
          <w:rStyle w:val="Textoennegrita"/>
        </w:rPr>
      </w:pPr>
      <w:proofErr w:type="spellEnd"/>
      <w:r>
        <w:t xml:space="preserve">Creamos un directorio y añadimos el archivo </w:t>
      </w:r>
      <w:proofErr w:type="spellStart"/>
      <w:proofErr w:type="gramStart"/>
      <w:r w:rsidRPr="00E31D5B">
        <w:rPr>
          <w:color w:val="5AA2AE" w:themeColor="accent5"/>
        </w:rPr>
        <w:t>package.json</w:t>
      </w:r>
      <w:proofErr w:type="spellEnd"/>
      <w:proofErr w:type="gramEnd"/>
      <w:r w:rsidRPr="00E31D5B">
        <w:rPr>
          <w:color w:val="5AA2AE" w:themeColor="accent5"/>
        </w:rPr>
        <w:t xml:space="preserve"> </w:t>
      </w:r>
      <w:r>
        <w:t xml:space="preserve">con la información que podremos encontrar en la página </w:t>
      </w:r>
      <w:r>
        <w:rPr>
          <w:rStyle w:val="Textoennegrita"/>
        </w:rPr>
        <w:t>gruntjs.com/</w:t>
      </w:r>
      <w:proofErr w:type="spellStart"/>
      <w:r>
        <w:rPr>
          <w:rStyle w:val="Textoennegrita"/>
        </w:rPr>
        <w:t>getting-started</w:t>
      </w:r>
      <w:r w:rsidR="00E31D5B">
        <w:rPr>
          <w:rStyle w:val="Textoennegrita"/>
        </w:rPr>
        <w:t>.</w:t>
      </w:r>
    </w:p>
    <w:p w:rsidR="00E31D5B" w:rsidRPr="00E31D5B" w:rsidRDefault="00E31D5B" w:rsidP="00E31D5B">
      <w:pPr>
        <w:pStyle w:val="Instrucciones"/>
        <w:numPr>
          <w:ilvl w:val="0"/>
          <w:numId w:val="23"/>
        </w:numPr>
        <w:rPr>
          <w:rFonts w:ascii="Segoe UI" w:hAnsi="Segoe UI"/>
          <w:b/>
          <w:bCs/>
          <w:color w:val="5AA2AE" w:themeColor="accent5"/>
        </w:rPr>
      </w:pPr>
      <w:proofErr w:type="spellEnd"/>
      <w:r>
        <w:t>En la consola nos situamos en el directorio del proyecto.</w:t>
      </w:r>
    </w:p>
    <w:p w:rsidR="00E31D5B" w:rsidRPr="00E31D5B" w:rsidRDefault="00E05FCB" w:rsidP="00E31D5B">
      <w:pPr>
        <w:pStyle w:val="Instrucciones"/>
        <w:numPr>
          <w:ilvl w:val="0"/>
          <w:numId w:val="23"/>
        </w:numPr>
        <w:rPr>
          <w:rFonts w:ascii="Segoe UI" w:hAnsi="Segoe UI"/>
          <w:b/>
          <w:bCs/>
          <w:color w:val="5AA2AE" w:themeColor="accent5"/>
        </w:rPr>
      </w:pPr>
      <w:proofErr w:type="spellStart"/>
      <w:r w:rsidRPr="00C94462">
        <w:rPr>
          <w:color w:val="9D90A0" w:themeColor="accent6"/>
        </w:rPr>
        <w:t>npm</w:t>
      </w:r>
      <w:proofErr w:type="spellEnd"/>
      <w:r w:rsidRPr="00C94462">
        <w:rPr>
          <w:color w:val="9D90A0" w:themeColor="accent6"/>
        </w:rPr>
        <w:t xml:space="preserve"> </w:t>
      </w:r>
      <w:proofErr w:type="spellStart"/>
      <w:r w:rsidR="00E31D5B">
        <w:rPr>
          <w:color w:val="9D90A0" w:themeColor="accent6"/>
        </w:rPr>
        <w:t>install</w:t>
      </w:r>
      <w:proofErr w:type="spellEnd"/>
      <w:r w:rsidR="00E31D5B">
        <w:rPr>
          <w:color w:val="9D90A0" w:themeColor="accent6"/>
        </w:rPr>
        <w:t xml:space="preserve"> --</w:t>
      </w:r>
      <w:proofErr w:type="spellStart"/>
      <w:r w:rsidR="00E31D5B">
        <w:rPr>
          <w:color w:val="9D90A0" w:themeColor="accent6"/>
        </w:rPr>
        <w:t>save-dev</w:t>
      </w:r>
      <w:proofErr w:type="spellEnd"/>
      <w:r w:rsidR="00E31D5B">
        <w:rPr>
          <w:color w:val="9D90A0" w:themeColor="accent6"/>
        </w:rPr>
        <w:t>.</w:t>
      </w:r>
    </w:p>
    <w:p w:rsidR="00E31D5B" w:rsidRPr="0010058D" w:rsidRDefault="0010058D" w:rsidP="0010058D">
      <w:pPr>
        <w:spacing w:line="360" w:lineRule="exact"/>
        <w:rPr>
          <w:rStyle w:val="Textoennegrita"/>
          <w:b w:val="0"/>
        </w:rPr>
      </w:pPr>
      <w:r>
        <w:rPr>
          <w:rStyle w:val="Textoennegrita"/>
        </w:rPr>
        <w:t>YEOMAN</w:t>
      </w:r>
      <w:r w:rsidR="00E31D5B">
        <w:rPr>
          <w:rStyle w:val="Textoennegrita"/>
        </w:rPr>
        <w:t xml:space="preserve"> </w:t>
      </w:r>
      <w:r w:rsidR="00E31D5B" w:rsidRPr="00E05FCB">
        <w:rPr>
          <w:rStyle w:val="Textoennegrita"/>
          <w:b w:val="0"/>
        </w:rPr>
        <w:t>(</w:t>
      </w:r>
      <w:r>
        <w:rPr>
          <w:rStyle w:val="Textoennegrita"/>
          <w:b w:val="0"/>
        </w:rPr>
        <w:t xml:space="preserve">Unión de Yo, </w:t>
      </w:r>
      <w:proofErr w:type="spellStart"/>
      <w:r>
        <w:rPr>
          <w:rStyle w:val="Textoennegrita"/>
          <w:b w:val="0"/>
        </w:rPr>
        <w:t>Grunt</w:t>
      </w:r>
      <w:proofErr w:type="spellEnd"/>
      <w:r>
        <w:rPr>
          <w:rStyle w:val="Textoennegrita"/>
          <w:b w:val="0"/>
        </w:rPr>
        <w:t xml:space="preserve"> y </w:t>
      </w:r>
      <w:proofErr w:type="spellStart"/>
      <w:r>
        <w:rPr>
          <w:rStyle w:val="Textoennegrita"/>
          <w:b w:val="0"/>
        </w:rPr>
        <w:t>Bower</w:t>
      </w:r>
      <w:proofErr w:type="spellEnd"/>
      <w:r w:rsidR="00E31D5B" w:rsidRPr="00E05FCB">
        <w:rPr>
          <w:rStyle w:val="Textoennegrita"/>
          <w:b w:val="0"/>
        </w:rPr>
        <w:t>)</w:t>
      </w:r>
    </w:p>
    <w:p w:rsidR="00E31D5B" w:rsidRDefault="00E31D5B" w:rsidP="00E31D5B">
      <w:pPr>
        <w:pStyle w:val="Instrucciones"/>
        <w:numPr>
          <w:ilvl w:val="0"/>
          <w:numId w:val="26"/>
        </w:numPr>
      </w:pPr>
      <w:r>
        <w:t xml:space="preserve">Accedemos a la línea de comandos de Windows  </w:t>
      </w:r>
      <w:r>
        <w:rPr>
          <w:noProof/>
          <w:lang w:bidi="ar-SA"/>
        </w:rPr>
        <w:drawing>
          <wp:inline distT="0" distB="0" distL="0" distR="0" wp14:anchorId="0852783B" wp14:editId="5EDB3531">
            <wp:extent cx="169886" cy="169886"/>
            <wp:effectExtent l="0" t="0" r="1905" b="1905"/>
            <wp:docPr id="15" name="Imagen 15" descr="https://image.freepik.com/iconos-gratis/ventanas-logotipo-del-sistema-operativo_318-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freepik.com/iconos-gratis/ventanas-logotipo-del-sistema-operativo_318-403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0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+ R </w:t>
      </w:r>
      <w:r>
        <w:sym w:font="Wingdings" w:char="F0E0"/>
      </w:r>
      <w:r>
        <w:t xml:space="preserve"> Escribimos </w:t>
      </w:r>
      <w:proofErr w:type="spellStart"/>
      <w:r>
        <w:t>cmd</w:t>
      </w:r>
      <w:proofErr w:type="spellEnd"/>
      <w:r>
        <w:t xml:space="preserve"> (Es necesario acceder con permisos de administrador).</w:t>
      </w:r>
    </w:p>
    <w:p w:rsidR="00E31D5B" w:rsidRPr="00E31D5B" w:rsidRDefault="00E31D5B" w:rsidP="00E31D5B">
      <w:pPr>
        <w:pStyle w:val="Instrucciones"/>
        <w:numPr>
          <w:ilvl w:val="0"/>
          <w:numId w:val="26"/>
        </w:numPr>
      </w:pPr>
      <w:r>
        <w:t xml:space="preserve">Instalamos </w:t>
      </w:r>
      <w:proofErr w:type="spellStart"/>
      <w:r>
        <w:t>Yeoman</w:t>
      </w:r>
      <w:proofErr w:type="spellEnd"/>
      <w:r>
        <w:t xml:space="preserve"> ejecutando el siguiente comando: </w:t>
      </w:r>
      <w:proofErr w:type="spellStart"/>
      <w:r w:rsidRPr="00E31D5B">
        <w:rPr>
          <w:color w:val="9D90A0" w:themeColor="accent6"/>
        </w:rPr>
        <w:t>npm</w:t>
      </w:r>
      <w:proofErr w:type="spellEnd"/>
      <w:r w:rsidRPr="00E31D5B">
        <w:rPr>
          <w:color w:val="9D90A0" w:themeColor="accent6"/>
        </w:rPr>
        <w:t xml:space="preserve"> </w:t>
      </w:r>
      <w:proofErr w:type="spellStart"/>
      <w:r w:rsidRPr="00E31D5B">
        <w:rPr>
          <w:color w:val="9D90A0" w:themeColor="accent6"/>
        </w:rPr>
        <w:t>install</w:t>
      </w:r>
      <w:proofErr w:type="spellEnd"/>
      <w:r w:rsidRPr="00E31D5B">
        <w:rPr>
          <w:color w:val="9D90A0" w:themeColor="accent6"/>
        </w:rPr>
        <w:t xml:space="preserve"> -g yo</w:t>
      </w:r>
    </w:p>
    <w:p w:rsidR="00AC46C4" w:rsidRDefault="00E31D5B" w:rsidP="00E31D5B">
      <w:pPr>
        <w:pStyle w:val="Instrucciones"/>
        <w:numPr>
          <w:ilvl w:val="0"/>
          <w:numId w:val="26"/>
        </w:numPr>
      </w:pPr>
      <w:r>
        <w:t xml:space="preserve">Instalamos el generador de </w:t>
      </w:r>
      <w:proofErr w:type="spellStart"/>
      <w:r>
        <w:t>AngularJS</w:t>
      </w:r>
      <w:proofErr w:type="spellEnd"/>
      <w:r>
        <w:t xml:space="preserve"> para angular. Hay muchos generadores en </w:t>
      </w:r>
      <w:proofErr w:type="spellStart"/>
      <w:r>
        <w:t>Yeoman</w:t>
      </w:r>
      <w:proofErr w:type="spellEnd"/>
      <w:r>
        <w:t xml:space="preserve">, podemos utilizar el que necesitemos. </w:t>
      </w:r>
    </w:p>
    <w:p w:rsidR="00E31D5B" w:rsidRDefault="00E31D5B" w:rsidP="00AC46C4">
      <w:pPr>
        <w:pStyle w:val="Instrucciones"/>
        <w:ind w:left="1368"/>
      </w:pPr>
      <w:r>
        <w:t xml:space="preserve">En la página </w:t>
      </w:r>
      <w:r w:rsidRPr="00E31D5B">
        <w:rPr>
          <w:rStyle w:val="Textoennegrita"/>
        </w:rPr>
        <w:t>http://yeoman.io/generators/</w:t>
      </w:r>
      <w:r>
        <w:t xml:space="preserve"> Podemos </w:t>
      </w:r>
      <w:r w:rsidR="00AC46C4">
        <w:t>ver los generadores que existen y la documentación para su instalación. Vamos a ver algunos de ellos:</w:t>
      </w:r>
    </w:p>
    <w:p w:rsidR="00AC46C4" w:rsidRDefault="00AC46C4" w:rsidP="00AC46C4">
      <w:pPr>
        <w:pStyle w:val="Instrucciones"/>
        <w:ind w:left="1368"/>
        <w:rPr>
          <w:color w:val="9D90A0" w:themeColor="accent6"/>
        </w:rPr>
      </w:pPr>
      <w:r>
        <w:rPr>
          <w:u w:val="single"/>
        </w:rPr>
        <w:t xml:space="preserve">Generador </w:t>
      </w:r>
      <w:r w:rsidRPr="00AC46C4">
        <w:rPr>
          <w:u w:val="single"/>
        </w:rPr>
        <w:t>Angular:</w:t>
      </w:r>
      <w:r w:rsidRPr="00AC46C4">
        <w:t xml:space="preserve"> </w:t>
      </w:r>
      <w:proofErr w:type="spellStart"/>
      <w:r>
        <w:rPr>
          <w:color w:val="9D90A0" w:themeColor="accent6"/>
        </w:rPr>
        <w:t>npm</w:t>
      </w:r>
      <w:proofErr w:type="spellEnd"/>
      <w:r>
        <w:rPr>
          <w:color w:val="9D90A0" w:themeColor="accent6"/>
        </w:rPr>
        <w:t xml:space="preserve"> </w:t>
      </w:r>
      <w:proofErr w:type="spellStart"/>
      <w:r>
        <w:rPr>
          <w:color w:val="9D90A0" w:themeColor="accent6"/>
        </w:rPr>
        <w:t>install</w:t>
      </w:r>
      <w:proofErr w:type="spellEnd"/>
      <w:r>
        <w:rPr>
          <w:color w:val="9D90A0" w:themeColor="accent6"/>
        </w:rPr>
        <w:t xml:space="preserve"> -g </w:t>
      </w:r>
      <w:proofErr w:type="spellStart"/>
      <w:r>
        <w:rPr>
          <w:color w:val="9D90A0" w:themeColor="accent6"/>
        </w:rPr>
        <w:t>generator</w:t>
      </w:r>
      <w:proofErr w:type="spellEnd"/>
      <w:r>
        <w:rPr>
          <w:color w:val="9D90A0" w:themeColor="accent6"/>
        </w:rPr>
        <w:t>-angular</w:t>
      </w:r>
    </w:p>
    <w:p w:rsidR="00AC46C4" w:rsidRDefault="00AC46C4" w:rsidP="00AC46C4">
      <w:pPr>
        <w:pStyle w:val="Instrucciones"/>
        <w:ind w:left="1368"/>
        <w:rPr>
          <w:color w:val="9D90A0" w:themeColor="accent6"/>
        </w:rPr>
      </w:pPr>
      <w:r w:rsidRPr="00AC46C4">
        <w:rPr>
          <w:u w:val="single"/>
        </w:rPr>
        <w:t xml:space="preserve">Generador Angular </w:t>
      </w:r>
      <w:proofErr w:type="spellStart"/>
      <w:r w:rsidRPr="00AC46C4">
        <w:rPr>
          <w:u w:val="single"/>
        </w:rPr>
        <w:t>Fullstack</w:t>
      </w:r>
      <w:proofErr w:type="spellEnd"/>
      <w:r w:rsidRPr="00AC46C4">
        <w:rPr>
          <w:u w:val="single"/>
        </w:rPr>
        <w:t>:</w:t>
      </w:r>
      <w:r w:rsidRPr="00AC46C4">
        <w:t xml:space="preserve"> </w:t>
      </w:r>
      <w:proofErr w:type="spellStart"/>
      <w:r>
        <w:rPr>
          <w:color w:val="9D90A0" w:themeColor="accent6"/>
        </w:rPr>
        <w:t>npm</w:t>
      </w:r>
      <w:proofErr w:type="spellEnd"/>
      <w:r>
        <w:rPr>
          <w:color w:val="9D90A0" w:themeColor="accent6"/>
        </w:rPr>
        <w:t xml:space="preserve"> </w:t>
      </w:r>
      <w:proofErr w:type="spellStart"/>
      <w:r>
        <w:rPr>
          <w:color w:val="9D90A0" w:themeColor="accent6"/>
        </w:rPr>
        <w:t>install</w:t>
      </w:r>
      <w:proofErr w:type="spellEnd"/>
      <w:r>
        <w:rPr>
          <w:color w:val="9D90A0" w:themeColor="accent6"/>
        </w:rPr>
        <w:t xml:space="preserve"> -g </w:t>
      </w:r>
      <w:proofErr w:type="spellStart"/>
      <w:r>
        <w:rPr>
          <w:color w:val="9D90A0" w:themeColor="accent6"/>
        </w:rPr>
        <w:t>generator</w:t>
      </w:r>
      <w:proofErr w:type="spellEnd"/>
      <w:r>
        <w:rPr>
          <w:color w:val="9D90A0" w:themeColor="accent6"/>
        </w:rPr>
        <w:t>-angular-</w:t>
      </w:r>
      <w:proofErr w:type="spellStart"/>
      <w:r>
        <w:rPr>
          <w:color w:val="9D90A0" w:themeColor="accent6"/>
        </w:rPr>
        <w:t>fullstack</w:t>
      </w:r>
      <w:proofErr w:type="spellEnd"/>
    </w:p>
    <w:p w:rsidR="00AC46C4" w:rsidRDefault="00AC46C4" w:rsidP="00AC46C4">
      <w:pPr>
        <w:pStyle w:val="Instrucciones"/>
        <w:ind w:left="1368"/>
        <w:rPr>
          <w:color w:val="9D90A0" w:themeColor="accent6"/>
        </w:rPr>
      </w:pPr>
      <w:r w:rsidRPr="00AC46C4">
        <w:rPr>
          <w:u w:val="single"/>
        </w:rPr>
        <w:t xml:space="preserve">Generador </w:t>
      </w:r>
      <w:r>
        <w:rPr>
          <w:u w:val="single"/>
        </w:rPr>
        <w:t>Karma</w:t>
      </w:r>
      <w:r w:rsidRPr="00AC46C4">
        <w:rPr>
          <w:u w:val="single"/>
        </w:rPr>
        <w:t>:</w:t>
      </w:r>
      <w:r w:rsidRPr="00AC46C4">
        <w:t xml:space="preserve"> </w:t>
      </w:r>
      <w:proofErr w:type="spellStart"/>
      <w:r>
        <w:rPr>
          <w:color w:val="9D90A0" w:themeColor="accent6"/>
        </w:rPr>
        <w:t>npm</w:t>
      </w:r>
      <w:proofErr w:type="spellEnd"/>
      <w:r>
        <w:rPr>
          <w:color w:val="9D90A0" w:themeColor="accent6"/>
        </w:rPr>
        <w:t xml:space="preserve"> </w:t>
      </w:r>
      <w:proofErr w:type="spellStart"/>
      <w:r>
        <w:rPr>
          <w:color w:val="9D90A0" w:themeColor="accent6"/>
        </w:rPr>
        <w:t>install</w:t>
      </w:r>
      <w:proofErr w:type="spellEnd"/>
      <w:r>
        <w:rPr>
          <w:color w:val="9D90A0" w:themeColor="accent6"/>
        </w:rPr>
        <w:t xml:space="preserve"> -g </w:t>
      </w:r>
      <w:proofErr w:type="spellStart"/>
      <w:r>
        <w:rPr>
          <w:color w:val="9D90A0" w:themeColor="accent6"/>
        </w:rPr>
        <w:t>generator</w:t>
      </w:r>
      <w:proofErr w:type="spellEnd"/>
      <w:r>
        <w:rPr>
          <w:color w:val="9D90A0" w:themeColor="accent6"/>
        </w:rPr>
        <w:t>-</w:t>
      </w:r>
      <w:r>
        <w:rPr>
          <w:color w:val="9D90A0" w:themeColor="accent6"/>
        </w:rPr>
        <w:t>karma</w:t>
      </w:r>
    </w:p>
    <w:p w:rsidR="007E64E9" w:rsidRPr="00AC46C4" w:rsidRDefault="0010058D" w:rsidP="0010058D">
      <w:pPr>
        <w:pStyle w:val="Instrucciones"/>
        <w:ind w:left="1368"/>
        <w:rPr>
          <w:color w:val="9D90A0" w:themeColor="accent6"/>
        </w:rPr>
      </w:pPr>
      <w:r>
        <w:rPr>
          <w:noProof/>
          <w:lang w:bidi="ar-SA"/>
        </w:rPr>
        <w:drawing>
          <wp:inline distT="0" distB="0" distL="0" distR="0">
            <wp:extent cx="4572000" cy="1774156"/>
            <wp:effectExtent l="0" t="0" r="0" b="0"/>
            <wp:docPr id="20" name="Imagen 20" descr="http://fr2dev.com/wp-content/uploads/2015/11/workflow.5cde84e3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r2dev.com/wp-content/uploads/2015/11/workflow.5cde84e3c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02" cy="18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92D">
        <w:br w:type="page"/>
      </w:r>
    </w:p>
    <w:p w:rsidR="007E64E9" w:rsidRDefault="004C15EB">
      <w:pPr>
        <w:spacing w:line="360" w:lineRule="exact"/>
        <w:rPr>
          <w:noProof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t>Con todo lo visto hasta ahora, tendremos todo lo necesario para poder comenzar a crear aplicaciones Front End en Angular, sin emb</w:t>
      </w:r>
      <w:r w:rsidR="0086016E">
        <w:rPr>
          <w:noProof/>
          <w:color w:val="404040" w:themeColor="text1" w:themeTint="BF"/>
        </w:rPr>
        <w:t>argo, si queremos realizar aplicaciones que lleven incluido el Back end o que sea Fullstack, todavía nos faltaría por instalar y configurar un último programa, MongoDB.</w:t>
      </w:r>
    </w:p>
    <w:p w:rsidR="0086016E" w:rsidRDefault="0086016E" w:rsidP="0086016E">
      <w:pPr>
        <w:spacing w:line="360" w:lineRule="exact"/>
        <w:rPr>
          <w:rStyle w:val="Textoennegrita"/>
          <w:b w:val="0"/>
        </w:rPr>
      </w:pPr>
      <w:proofErr w:type="spellStart"/>
      <w:r>
        <w:rPr>
          <w:rStyle w:val="Textoennegrita"/>
        </w:rPr>
        <w:t>MongoDB</w:t>
      </w:r>
      <w:proofErr w:type="spellEnd"/>
    </w:p>
    <w:p w:rsidR="0086016E" w:rsidRDefault="0086016E" w:rsidP="0086016E">
      <w:pPr>
        <w:pStyle w:val="Instrucciones"/>
        <w:numPr>
          <w:ilvl w:val="0"/>
          <w:numId w:val="27"/>
        </w:numPr>
      </w:pPr>
      <w:r>
        <w:t xml:space="preserve">Accedemos a la página </w:t>
      </w:r>
      <w:r w:rsidRPr="0086016E">
        <w:rPr>
          <w:rStyle w:val="Textoennegrita"/>
        </w:rPr>
        <w:t>https://www.mongodb.com/download-center?jmp=nav#community</w:t>
      </w:r>
      <w:r>
        <w:rPr>
          <w:rStyle w:val="Textoennegrita"/>
        </w:rPr>
        <w:t xml:space="preserve"> </w:t>
      </w:r>
      <w:r w:rsidRPr="0086016E">
        <w:t>y elegimos</w:t>
      </w:r>
      <w:r>
        <w:t xml:space="preserve"> la versión que queremos instalar de </w:t>
      </w:r>
      <w:proofErr w:type="spellStart"/>
      <w:r>
        <w:t>MongoDB</w:t>
      </w:r>
      <w:proofErr w:type="spellEnd"/>
      <w:r>
        <w:t>.</w:t>
      </w:r>
    </w:p>
    <w:p w:rsidR="0086016E" w:rsidRDefault="0086016E" w:rsidP="0086016E">
      <w:pPr>
        <w:pStyle w:val="Instrucciones"/>
        <w:numPr>
          <w:ilvl w:val="0"/>
          <w:numId w:val="27"/>
        </w:numPr>
      </w:pPr>
      <w:r>
        <w:t>Instalamos el ejecutable que hemos descargado, seguimos las instrucciones de la instalación hasta que llegamos a esta pantalla: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4865"/>
      </w:tblGrid>
      <w:tr w:rsidR="00970D9E" w:rsidTr="00970D9E">
        <w:tc>
          <w:tcPr>
            <w:tcW w:w="4882" w:type="dxa"/>
          </w:tcPr>
          <w:p w:rsidR="00970D9E" w:rsidRDefault="00970D9E" w:rsidP="00970D9E">
            <w:pPr>
              <w:pStyle w:val="Instrucciones"/>
              <w:ind w:left="0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6F71BA41" wp14:editId="18F4D30F">
                  <wp:extent cx="2709080" cy="2110897"/>
                  <wp:effectExtent l="0" t="0" r="0" b="381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72" cy="2132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970D9E" w:rsidRDefault="00970D9E" w:rsidP="00970D9E">
            <w:pPr>
              <w:pStyle w:val="Instrucciones"/>
              <w:ind w:left="0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7F3E8763" wp14:editId="1F06F439">
                  <wp:extent cx="2681785" cy="2121411"/>
                  <wp:effectExtent l="0" t="0" r="444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095" cy="214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9E" w:rsidTr="00F213E5">
        <w:tc>
          <w:tcPr>
            <w:tcW w:w="9747" w:type="dxa"/>
            <w:gridSpan w:val="2"/>
          </w:tcPr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</w:p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>Seleccionamos Entire feature will be installed on local hard drive y pulsamos sobre Browse</w:t>
            </w:r>
          </w:p>
        </w:tc>
      </w:tr>
      <w:tr w:rsidR="00970D9E" w:rsidTr="00970D9E">
        <w:tc>
          <w:tcPr>
            <w:tcW w:w="4882" w:type="dxa"/>
          </w:tcPr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</w:p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30B50E0" wp14:editId="1C69C2CB">
                  <wp:extent cx="2681785" cy="2082061"/>
                  <wp:effectExtent l="0" t="0" r="444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603" cy="2114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 xml:space="preserve">Cambiamos el directorio de instalación por </w:t>
            </w:r>
            <w:r w:rsidRPr="00970D9E">
              <w:rPr>
                <w:color w:val="5AA2AE" w:themeColor="accent5"/>
              </w:rPr>
              <w:t>c:\mongodb</w:t>
            </w:r>
          </w:p>
        </w:tc>
        <w:tc>
          <w:tcPr>
            <w:tcW w:w="4865" w:type="dxa"/>
          </w:tcPr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</w:p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E47F12A" wp14:editId="257DBB92">
                  <wp:extent cx="2662554" cy="2081530"/>
                  <wp:effectExtent l="0" t="0" r="508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32" cy="210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D9E" w:rsidRDefault="00970D9E" w:rsidP="00970D9E">
            <w:pPr>
              <w:pStyle w:val="Instrucciones"/>
              <w:ind w:left="0"/>
              <w:jc w:val="center"/>
              <w:rPr>
                <w:noProof/>
                <w:lang w:bidi="ar-SA"/>
              </w:rPr>
            </w:pPr>
            <w:r>
              <w:rPr>
                <w:noProof/>
                <w:lang w:bidi="ar-SA"/>
              </w:rPr>
              <w:t>Continuamos la instalación hasta el final</w:t>
            </w:r>
          </w:p>
        </w:tc>
      </w:tr>
    </w:tbl>
    <w:p w:rsidR="00970D9E" w:rsidRPr="007E26FD" w:rsidRDefault="00970D9E" w:rsidP="00970D9E">
      <w:pPr>
        <w:pStyle w:val="Instrucciones"/>
        <w:numPr>
          <w:ilvl w:val="0"/>
          <w:numId w:val="27"/>
        </w:numPr>
      </w:pPr>
      <w:r>
        <w:t xml:space="preserve">Una vez instalado tenemos </w:t>
      </w:r>
      <w:r w:rsidR="007E26FD">
        <w:t xml:space="preserve">una nueva carpeta en nuestra unidad C que se llamará </w:t>
      </w:r>
      <w:r w:rsidR="007E26FD" w:rsidRPr="007E26FD">
        <w:rPr>
          <w:color w:val="5AA2AE" w:themeColor="accent5"/>
        </w:rPr>
        <w:t>data</w:t>
      </w:r>
    </w:p>
    <w:p w:rsidR="007E26FD" w:rsidRDefault="007E26FD" w:rsidP="00970D9E">
      <w:pPr>
        <w:pStyle w:val="Instrucciones"/>
        <w:numPr>
          <w:ilvl w:val="0"/>
          <w:numId w:val="27"/>
        </w:numPr>
      </w:pPr>
      <w:r>
        <w:t xml:space="preserve">Accedemos a esta carpeta, y dentro de esta tendremos que crear 2 carpetas más: </w:t>
      </w:r>
      <w:r>
        <w:br/>
      </w:r>
      <w:r w:rsidRPr="007E26FD">
        <w:rPr>
          <w:color w:val="5AA2AE" w:themeColor="accent5"/>
        </w:rPr>
        <w:t>log</w:t>
      </w:r>
      <w:r>
        <w:t xml:space="preserve"> y </w:t>
      </w:r>
      <w:r w:rsidRPr="007E26FD">
        <w:rPr>
          <w:color w:val="5AA2AE" w:themeColor="accent5"/>
        </w:rPr>
        <w:t>data</w:t>
      </w:r>
    </w:p>
    <w:p w:rsidR="0086016E" w:rsidRDefault="0086016E">
      <w:pPr>
        <w:spacing w:line="360" w:lineRule="exact"/>
        <w:rPr>
          <w:color w:val="404040" w:themeColor="text1" w:themeTint="BF"/>
          <w:szCs w:val="24"/>
        </w:rPr>
      </w:pPr>
    </w:p>
    <w:p w:rsidR="007E26FD" w:rsidRDefault="007E26FD" w:rsidP="007E26FD">
      <w:pPr>
        <w:pStyle w:val="Ttulo1"/>
      </w:pPr>
      <w:r>
        <w:lastRenderedPageBreak/>
        <w:t xml:space="preserve">Creación de un proyecto Angular Front </w:t>
      </w:r>
      <w:proofErr w:type="spellStart"/>
      <w:r>
        <w:t>End</w:t>
      </w:r>
      <w:proofErr w:type="spellEnd"/>
      <w:r>
        <w:t xml:space="preserve"> con </w:t>
      </w:r>
      <w:proofErr w:type="spellStart"/>
      <w:r>
        <w:t>Yeoman</w:t>
      </w:r>
      <w:proofErr w:type="spellEnd"/>
    </w:p>
    <w:p w:rsidR="007E26FD" w:rsidRDefault="007E26FD" w:rsidP="007E26FD">
      <w:pPr>
        <w:spacing w:line="360" w:lineRule="exact"/>
        <w:rPr>
          <w:color w:val="404040" w:themeColor="text1" w:themeTint="BF"/>
          <w:szCs w:val="24"/>
        </w:rPr>
      </w:pPr>
    </w:p>
    <w:p w:rsidR="007E26FD" w:rsidRDefault="007E26FD" w:rsidP="007E26FD">
      <w:pPr>
        <w:pStyle w:val="Instrucciones"/>
        <w:numPr>
          <w:ilvl w:val="0"/>
          <w:numId w:val="17"/>
        </w:numPr>
        <w:rPr>
          <w:color w:val="404040" w:themeColor="text1" w:themeTint="BF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5431" behindDoc="0" locked="0" layoutInCell="1" allowOverlap="1" wp14:anchorId="2D45C36B" wp14:editId="68669AD6">
            <wp:simplePos x="0" y="0"/>
            <wp:positionH relativeFrom="column">
              <wp:posOffset>7282510</wp:posOffset>
            </wp:positionH>
            <wp:positionV relativeFrom="paragraph">
              <wp:posOffset>194355</wp:posOffset>
            </wp:positionV>
            <wp:extent cx="1149098" cy="1267971"/>
            <wp:effectExtent l="0" t="0" r="0" b="889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keTour_Word_Arrow1-03-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98" cy="126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Crearemos el directorio en el que configuraremos nuestro proyecto, podemos crearlo directamente en el explorador de escritorio, o si lo preferimos podemos hacerlo directamente en la línea de comandos utilizando </w:t>
      </w:r>
      <w:proofErr w:type="spellStart"/>
      <w:r w:rsidRPr="002817C5">
        <w:rPr>
          <w:color w:val="9D90A0" w:themeColor="accent6"/>
        </w:rPr>
        <w:t>mkdir</w:t>
      </w:r>
      <w:proofErr w:type="spellEnd"/>
      <w:r w:rsidRPr="002817C5">
        <w:rPr>
          <w:color w:val="9D90A0" w:themeColor="accent6"/>
        </w:rPr>
        <w:t xml:space="preserve"> nombre-del-proyecto</w:t>
      </w:r>
      <w:r>
        <w:t>.</w:t>
      </w:r>
      <w:r w:rsidR="002817C5">
        <w:t xml:space="preserve"> Y para entrar en la carpeta del proyecto ponemos </w:t>
      </w:r>
      <w:r w:rsidR="002817C5" w:rsidRPr="002817C5">
        <w:rPr>
          <w:color w:val="9D90A0" w:themeColor="accent6"/>
        </w:rPr>
        <w:t>cd nombre-del-proyecto</w:t>
      </w:r>
      <w:r w:rsidR="002817C5">
        <w:t>.</w:t>
      </w:r>
    </w:p>
    <w:p w:rsidR="007E26FD" w:rsidRDefault="00DA5D53" w:rsidP="007E26FD">
      <w:pPr>
        <w:pStyle w:val="Instrucciones"/>
        <w:numPr>
          <w:ilvl w:val="0"/>
          <w:numId w:val="17"/>
        </w:numPr>
        <w:rPr>
          <w:color w:val="404040" w:themeColor="text1" w:themeTint="BF"/>
          <w:szCs w:val="24"/>
        </w:rPr>
      </w:pPr>
      <w:r>
        <w:t>Una vez dentro de la carpeta del proyecto en la línea de comandos, escribiremos:</w:t>
      </w:r>
      <w:r>
        <w:br/>
      </w:r>
      <w:r w:rsidRPr="00DA5D53">
        <w:rPr>
          <w:color w:val="9D90A0" w:themeColor="accent6"/>
        </w:rPr>
        <w:t>yo angular [nombre-</w:t>
      </w:r>
      <w:proofErr w:type="spellStart"/>
      <w:r w:rsidRPr="00DA5D53">
        <w:rPr>
          <w:color w:val="9D90A0" w:themeColor="accent6"/>
        </w:rPr>
        <w:t>aplicacion</w:t>
      </w:r>
      <w:proofErr w:type="spellEnd"/>
      <w:r w:rsidRPr="00DA5D53">
        <w:rPr>
          <w:color w:val="9D90A0" w:themeColor="accent6"/>
        </w:rPr>
        <w:t>]</w:t>
      </w:r>
      <w:r w:rsidRPr="00DA5D53">
        <w:t>.</w:t>
      </w:r>
    </w:p>
    <w:p w:rsidR="007E26FD" w:rsidRPr="00D05350" w:rsidRDefault="00DA5D53" w:rsidP="007E26FD">
      <w:pPr>
        <w:pStyle w:val="Instrucciones"/>
        <w:numPr>
          <w:ilvl w:val="0"/>
          <w:numId w:val="17"/>
        </w:numPr>
        <w:rPr>
          <w:color w:val="404040" w:themeColor="text1" w:themeTint="BF"/>
          <w:szCs w:val="24"/>
        </w:rPr>
      </w:pPr>
      <w:r>
        <w:t xml:space="preserve">Es conveniente teclear </w:t>
      </w:r>
      <w:proofErr w:type="spellStart"/>
      <w:r w:rsidRPr="00DA5D53">
        <w:rPr>
          <w:color w:val="9D90A0" w:themeColor="accent6"/>
        </w:rPr>
        <w:t>npm</w:t>
      </w:r>
      <w:proofErr w:type="spellEnd"/>
      <w:r w:rsidRPr="00DA5D53">
        <w:rPr>
          <w:color w:val="9D90A0" w:themeColor="accent6"/>
        </w:rPr>
        <w:t xml:space="preserve"> </w:t>
      </w:r>
      <w:proofErr w:type="spellStart"/>
      <w:r w:rsidRPr="00DA5D53">
        <w:rPr>
          <w:color w:val="9D90A0" w:themeColor="accent6"/>
        </w:rPr>
        <w:t>install</w:t>
      </w:r>
      <w:proofErr w:type="spellEnd"/>
      <w:r>
        <w:t xml:space="preserve"> para acabar de instalar todo lo necesario en el proyecto.</w:t>
      </w:r>
    </w:p>
    <w:p w:rsidR="00D05350" w:rsidRDefault="00D05350" w:rsidP="007E26FD">
      <w:pPr>
        <w:pStyle w:val="Instrucciones"/>
        <w:numPr>
          <w:ilvl w:val="0"/>
          <w:numId w:val="17"/>
        </w:numPr>
      </w:pPr>
      <w:r>
        <w:t xml:space="preserve">Una vez que ya esté todo listo, teclearemos </w:t>
      </w:r>
      <w:proofErr w:type="spellStart"/>
      <w:r w:rsidRPr="00D05350">
        <w:rPr>
          <w:color w:val="9D90A0" w:themeColor="accent6"/>
        </w:rPr>
        <w:t>grunt</w:t>
      </w:r>
      <w:proofErr w:type="spellEnd"/>
      <w:r w:rsidRPr="00D05350">
        <w:rPr>
          <w:color w:val="9D90A0" w:themeColor="accent6"/>
        </w:rPr>
        <w:t xml:space="preserve"> </w:t>
      </w:r>
      <w:proofErr w:type="spellStart"/>
      <w:r w:rsidRPr="00D05350">
        <w:rPr>
          <w:color w:val="9D90A0" w:themeColor="accent6"/>
        </w:rPr>
        <w:t>serve</w:t>
      </w:r>
      <w:proofErr w:type="spellEnd"/>
      <w:r>
        <w:rPr>
          <w:color w:val="9D90A0" w:themeColor="accent6"/>
        </w:rPr>
        <w:t xml:space="preserve"> </w:t>
      </w:r>
      <w:r w:rsidRPr="00D05350">
        <w:t>para ejecutar el servidor y poder reproducir nuestra aplicación</w:t>
      </w:r>
      <w:r>
        <w:t>.</w:t>
      </w:r>
    </w:p>
    <w:p w:rsidR="004D2854" w:rsidRDefault="004D2854" w:rsidP="004D2854">
      <w:pPr>
        <w:pStyle w:val="Instrucciones"/>
      </w:pPr>
      <w:r>
        <w:rPr>
          <w:noProof/>
          <w:lang w:bidi="ar-SA"/>
        </w:rPr>
        <w:drawing>
          <wp:inline distT="0" distB="0" distL="0" distR="0">
            <wp:extent cx="5861713" cy="3659314"/>
            <wp:effectExtent l="0" t="0" r="5715" b="0"/>
            <wp:docPr id="28" name="Imagen 28" descr="http://jjt.io/assets/posts/images/ng-generat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jt.io/assets/posts/images/ng-generator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90" cy="37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31" w:rsidRDefault="00497031" w:rsidP="004D2854">
      <w:pPr>
        <w:pStyle w:val="Instrucciones"/>
      </w:pPr>
      <w:r>
        <w:t xml:space="preserve">Ahora ya podemos comenzar a crear nuestra aplicación, ya está toda la estructura de la aplicación montada, podemos comenzar a sustituir todo el contenido de la página creada por </w:t>
      </w:r>
      <w:proofErr w:type="spellStart"/>
      <w:r>
        <w:t>Yeoman</w:t>
      </w:r>
      <w:proofErr w:type="spellEnd"/>
      <w:r>
        <w:t xml:space="preserve"> por la propia estructura de nuestra aplicación, respetando controladores y </w:t>
      </w:r>
      <w:proofErr w:type="spellStart"/>
      <w:r>
        <w:t>dependendecias</w:t>
      </w:r>
      <w:proofErr w:type="spellEnd"/>
      <w:r>
        <w:t xml:space="preserve"> del proyecto, lo que hace que sea bastante más sencillo de utilizar.</w:t>
      </w:r>
    </w:p>
    <w:p w:rsidR="00497031" w:rsidRPr="00D05350" w:rsidRDefault="00497031" w:rsidP="004D2854">
      <w:pPr>
        <w:pStyle w:val="Instrucciones"/>
      </w:pPr>
    </w:p>
    <w:p w:rsidR="00497031" w:rsidRDefault="00497031" w:rsidP="00497031">
      <w:pPr>
        <w:pStyle w:val="Ttulo1"/>
      </w:pPr>
      <w:r>
        <w:lastRenderedPageBreak/>
        <w:t xml:space="preserve">Creación de un proyecto Angular </w:t>
      </w:r>
      <w:r>
        <w:t xml:space="preserve">Back </w:t>
      </w:r>
      <w:proofErr w:type="spellStart"/>
      <w:r>
        <w:t>End</w:t>
      </w:r>
      <w:proofErr w:type="spellEnd"/>
      <w:r>
        <w:t xml:space="preserve"> con </w:t>
      </w:r>
      <w:proofErr w:type="spellStart"/>
      <w:r>
        <w:t>Yeoman</w:t>
      </w:r>
      <w:proofErr w:type="spellEnd"/>
      <w:r>
        <w:t xml:space="preserve"> y Angular Material</w:t>
      </w:r>
    </w:p>
    <w:p w:rsidR="007E26FD" w:rsidRDefault="007E26FD" w:rsidP="007E26FD">
      <w:pPr>
        <w:tabs>
          <w:tab w:val="left" w:pos="4590"/>
        </w:tabs>
        <w:rPr>
          <w:szCs w:val="24"/>
        </w:rPr>
      </w:pPr>
    </w:p>
    <w:p w:rsidR="00497031" w:rsidRDefault="00497031" w:rsidP="00497031">
      <w:pPr>
        <w:pStyle w:val="Instrucciones"/>
        <w:numPr>
          <w:ilvl w:val="0"/>
          <w:numId w:val="16"/>
        </w:numPr>
        <w:rPr>
          <w:color w:val="404040" w:themeColor="text1" w:themeTint="BF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73623" behindDoc="0" locked="0" layoutInCell="1" allowOverlap="1" wp14:anchorId="6C2C76CE" wp14:editId="00D6A2F8">
            <wp:simplePos x="0" y="0"/>
            <wp:positionH relativeFrom="column">
              <wp:posOffset>7282510</wp:posOffset>
            </wp:positionH>
            <wp:positionV relativeFrom="paragraph">
              <wp:posOffset>194355</wp:posOffset>
            </wp:positionV>
            <wp:extent cx="1149098" cy="1267971"/>
            <wp:effectExtent l="0" t="0" r="0" b="8890"/>
            <wp:wrapNone/>
            <wp:docPr id="29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keTour_Word_Arrow1-03-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98" cy="126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Crearemos el directorio en el que configuraremos nuestro proyecto, podemos crearlo directamente en el explorador de escritorio, o si lo preferimos podemos hacerlo directamente en la línea de comandos utilizando </w:t>
      </w:r>
      <w:proofErr w:type="spellStart"/>
      <w:r w:rsidRPr="002817C5">
        <w:rPr>
          <w:color w:val="9D90A0" w:themeColor="accent6"/>
        </w:rPr>
        <w:t>mkdir</w:t>
      </w:r>
      <w:proofErr w:type="spellEnd"/>
      <w:r w:rsidRPr="002817C5">
        <w:rPr>
          <w:color w:val="9D90A0" w:themeColor="accent6"/>
        </w:rPr>
        <w:t xml:space="preserve"> nombre-del-proyecto</w:t>
      </w:r>
      <w:r>
        <w:t xml:space="preserve">. Y para entrar en la carpeta del proyecto ponemos </w:t>
      </w:r>
      <w:r w:rsidRPr="002817C5">
        <w:rPr>
          <w:color w:val="9D90A0" w:themeColor="accent6"/>
        </w:rPr>
        <w:t>cd nombre-del-proyecto</w:t>
      </w:r>
      <w:r>
        <w:t>.</w:t>
      </w:r>
    </w:p>
    <w:p w:rsidR="00497031" w:rsidRDefault="00497031" w:rsidP="00497031">
      <w:pPr>
        <w:pStyle w:val="Instrucciones"/>
        <w:numPr>
          <w:ilvl w:val="0"/>
          <w:numId w:val="16"/>
        </w:numPr>
        <w:rPr>
          <w:color w:val="404040" w:themeColor="text1" w:themeTint="BF"/>
          <w:szCs w:val="24"/>
        </w:rPr>
      </w:pPr>
      <w:r>
        <w:t>Una vez dentro de la carpeta del proyecto en la línea de comandos, escribiremos:</w:t>
      </w:r>
      <w:r>
        <w:br/>
      </w:r>
      <w:r w:rsidRPr="00497031">
        <w:rPr>
          <w:color w:val="9D90A0" w:themeColor="accent6"/>
        </w:rPr>
        <w:t>yo angular-material-</w:t>
      </w:r>
      <w:proofErr w:type="spellStart"/>
      <w:r w:rsidRPr="00497031">
        <w:rPr>
          <w:color w:val="9D90A0" w:themeColor="accent6"/>
        </w:rPr>
        <w:t>fullstack</w:t>
      </w:r>
      <w:proofErr w:type="spellEnd"/>
      <w:r w:rsidRPr="00497031">
        <w:rPr>
          <w:color w:val="9D90A0" w:themeColor="accent6"/>
        </w:rPr>
        <w:t> [app-</w:t>
      </w:r>
      <w:proofErr w:type="spellStart"/>
      <w:r w:rsidRPr="00497031">
        <w:rPr>
          <w:color w:val="9D90A0" w:themeColor="accent6"/>
        </w:rPr>
        <w:t>name</w:t>
      </w:r>
      <w:proofErr w:type="spellEnd"/>
      <w:r w:rsidRPr="00497031">
        <w:rPr>
          <w:color w:val="9D90A0" w:themeColor="accent6"/>
        </w:rPr>
        <w:t>]</w:t>
      </w:r>
    </w:p>
    <w:p w:rsidR="00497031" w:rsidRPr="00D05350" w:rsidRDefault="00497031" w:rsidP="00497031">
      <w:pPr>
        <w:pStyle w:val="Instrucciones"/>
        <w:numPr>
          <w:ilvl w:val="0"/>
          <w:numId w:val="16"/>
        </w:numPr>
        <w:rPr>
          <w:color w:val="404040" w:themeColor="text1" w:themeTint="BF"/>
          <w:szCs w:val="24"/>
        </w:rPr>
      </w:pPr>
      <w:r>
        <w:t>(</w:t>
      </w:r>
      <w:r>
        <w:t xml:space="preserve">Es </w:t>
      </w:r>
      <w:r>
        <w:t xml:space="preserve">necesario tener instalado </w:t>
      </w:r>
      <w:proofErr w:type="spellStart"/>
      <w:r>
        <w:t>mongoDB</w:t>
      </w:r>
      <w:proofErr w:type="spellEnd"/>
      <w:r>
        <w:t xml:space="preserve">) En una nueva línea de comandos accederemos a la carpeta en la que instalamos </w:t>
      </w:r>
      <w:proofErr w:type="spellStart"/>
      <w:r>
        <w:t>mongoDB</w:t>
      </w:r>
      <w:proofErr w:type="spellEnd"/>
      <w:r>
        <w:t xml:space="preserve"> </w:t>
      </w:r>
      <w:r w:rsidRPr="00497031">
        <w:rPr>
          <w:color w:val="9D90A0" w:themeColor="accent6"/>
        </w:rPr>
        <w:t>c:\</w:t>
      </w:r>
      <w:bookmarkStart w:id="0" w:name="_GoBack"/>
      <w:bookmarkEnd w:id="0"/>
      <w:r w:rsidRPr="00497031">
        <w:rPr>
          <w:color w:val="9D90A0" w:themeColor="accent6"/>
        </w:rPr>
        <w:t>mongodb</w:t>
      </w:r>
      <w:r>
        <w:t xml:space="preserve"> y teclearemos </w:t>
      </w:r>
      <w:r w:rsidRPr="00497031">
        <w:rPr>
          <w:color w:val="9D90A0" w:themeColor="accent6"/>
        </w:rPr>
        <w:t>mongod.exe</w:t>
      </w:r>
      <w:r>
        <w:t xml:space="preserve"> </w:t>
      </w:r>
      <w:r w:rsidR="00AA6332">
        <w:t xml:space="preserve">y el servidor de </w:t>
      </w:r>
      <w:proofErr w:type="spellStart"/>
      <w:r w:rsidR="00AA6332">
        <w:t>mongoDB</w:t>
      </w:r>
      <w:proofErr w:type="spellEnd"/>
      <w:r w:rsidR="00AA6332">
        <w:t xml:space="preserve"> ocupará el puerto 27017, por lo que si ponemos en el navegador </w:t>
      </w:r>
      <w:r w:rsidR="00AA6332" w:rsidRPr="00AA6332">
        <w:rPr>
          <w:rStyle w:val="Textoennegrita"/>
        </w:rPr>
        <w:t>localhost:27017</w:t>
      </w:r>
      <w:r w:rsidR="00AA6332">
        <w:rPr>
          <w:rStyle w:val="Textoennegrita"/>
        </w:rPr>
        <w:t xml:space="preserve"> </w:t>
      </w:r>
      <w:r w:rsidR="00AA6332" w:rsidRPr="00AA6332">
        <w:rPr>
          <w:bCs/>
        </w:rPr>
        <w:t>nos aparecerá el servidor de la Mongo</w:t>
      </w:r>
    </w:p>
    <w:p w:rsidR="00497031" w:rsidRDefault="00497031" w:rsidP="00497031">
      <w:pPr>
        <w:pStyle w:val="Instrucciones"/>
        <w:numPr>
          <w:ilvl w:val="0"/>
          <w:numId w:val="16"/>
        </w:numPr>
      </w:pPr>
      <w:r>
        <w:t xml:space="preserve">Una vez que ya esté todo listo, teclearemos </w:t>
      </w:r>
      <w:proofErr w:type="spellStart"/>
      <w:r w:rsidRPr="00D05350">
        <w:rPr>
          <w:color w:val="9D90A0" w:themeColor="accent6"/>
        </w:rPr>
        <w:t>grunt</w:t>
      </w:r>
      <w:proofErr w:type="spellEnd"/>
      <w:r w:rsidRPr="00D05350">
        <w:rPr>
          <w:color w:val="9D90A0" w:themeColor="accent6"/>
        </w:rPr>
        <w:t xml:space="preserve"> </w:t>
      </w:r>
      <w:proofErr w:type="spellStart"/>
      <w:r w:rsidRPr="00D05350">
        <w:rPr>
          <w:color w:val="9D90A0" w:themeColor="accent6"/>
        </w:rPr>
        <w:t>serve</w:t>
      </w:r>
      <w:proofErr w:type="spellEnd"/>
      <w:r>
        <w:rPr>
          <w:color w:val="9D90A0" w:themeColor="accent6"/>
        </w:rPr>
        <w:t xml:space="preserve"> </w:t>
      </w:r>
      <w:r w:rsidRPr="00D05350">
        <w:t>para ejecutar el servidor y poder reproducir nuestra aplicación</w:t>
      </w:r>
      <w:r>
        <w:t>.</w:t>
      </w:r>
      <w:r w:rsidR="00AA6332">
        <w:t xml:space="preserve"> Accediendo a </w:t>
      </w:r>
      <w:r w:rsidR="00AA6332" w:rsidRPr="00AA6332">
        <w:rPr>
          <w:rStyle w:val="Textoennegrita"/>
        </w:rPr>
        <w:t>localhost:</w:t>
      </w:r>
      <w:r w:rsidR="00AA6332">
        <w:rPr>
          <w:rStyle w:val="Textoennegrita"/>
        </w:rPr>
        <w:t>3000</w:t>
      </w:r>
      <w:r w:rsidR="00AA6332">
        <w:rPr>
          <w:rStyle w:val="Textoennegrita"/>
        </w:rPr>
        <w:t xml:space="preserve"> </w:t>
      </w:r>
      <w:r w:rsidR="00AA6332">
        <w:rPr>
          <w:bCs/>
        </w:rPr>
        <w:t>nos aparecerá la página completa ya montada de angular material</w:t>
      </w:r>
    </w:p>
    <w:p w:rsidR="007E64E9" w:rsidRDefault="00AA6332" w:rsidP="00AA6332">
      <w:pPr>
        <w:pStyle w:val="Instrucciones"/>
      </w:pPr>
      <w:r>
        <w:rPr>
          <w:noProof/>
          <w:lang w:bidi="ar-SA"/>
        </w:rPr>
        <w:drawing>
          <wp:inline distT="0" distB="0" distL="0" distR="0" wp14:anchorId="3F7D1EB3" wp14:editId="3E0F7C9D">
            <wp:extent cx="5916304" cy="2870823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13" cy="287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2D">
        <w:rPr>
          <w:rFonts w:ascii="Segoe UI Semibold" w:hAnsi="Segoe UI Semibold"/>
          <w:noProof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32C66BA" wp14:editId="096DE9A8">
                <wp:simplePos x="0" y="0"/>
                <wp:positionH relativeFrom="column">
                  <wp:posOffset>140970</wp:posOffset>
                </wp:positionH>
                <wp:positionV relativeFrom="paragraph">
                  <wp:posOffset>7391509</wp:posOffset>
                </wp:positionV>
                <wp:extent cx="5490626" cy="931371"/>
                <wp:effectExtent l="0" t="0" r="0" b="0"/>
                <wp:wrapNone/>
                <wp:docPr id="387" name="Text Placeholder 2">
                  <a:hlinkClick xmlns:a="http://schemas.openxmlformats.org/drawingml/2006/main" r:id="rId19" tooltip="Obtener más informació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0626" cy="93137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64E9" w:rsidRDefault="00BA592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Theme="majorHAnsi" w:hAnsiTheme="majorHAnsi" w:cstheme="majorHAnsi"/>
                                <w:color w:val="2B579A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2B579A"/>
                                <w:kern w:val="24"/>
                                <w:sz w:val="36"/>
                              </w:rPr>
                              <w:t>Obtenga más información en el Centro de introducción de Word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2C66BA" id="_x0000_t202" coordsize="21600,21600" o:spt="202" path="m,l,21600r21600,l21600,xe">
                <v:stroke joinstyle="miter"/>
                <v:path gradientshapeok="t" o:connecttype="rect"/>
              </v:shapetype>
              <v:shape id="Text Placeholder 2" o:spid="_x0000_s1026" type="#_x0000_t202" href="https://support.office.com/article/4A8AA04A-F7F3-4A4D-823C-3DBC4B8672A1" title="Obtener más información" style="position:absolute;left:0;text-align:left;margin-left:11.1pt;margin-top:582pt;width:432.35pt;height:73.3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" o:button="t" filled="f" stroked="f">
                <v:fill o:detectmouseclick="t"/>
                <v:path arrowok="t"/>
                <v:textbox>
                  <w:txbxContent>
                    <w:p w:rsidR="007E64E9" w:rsidRDefault="00BA592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Theme="majorHAnsi" w:hAnsiTheme="majorHAnsi" w:cstheme="majorHAnsi"/>
                          <w:color w:val="2B579A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2B579A"/>
                          <w:kern w:val="24"/>
                          <w:sz w:val="36"/>
                        </w:rPr>
                        <w:t>Obtenga más información en el Centro de introducción de 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64E9" w:rsidSect="007D7F2A">
      <w:headerReference w:type="default" r:id="rId20"/>
      <w:headerReference w:type="first" r:id="rId21"/>
      <w:pgSz w:w="11907" w:h="16839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571" w:rsidRDefault="005C3571">
      <w:pPr>
        <w:spacing w:after="0" w:line="240" w:lineRule="auto"/>
      </w:pPr>
      <w:r>
        <w:separator/>
      </w:r>
    </w:p>
  </w:endnote>
  <w:endnote w:type="continuationSeparator" w:id="0">
    <w:p w:rsidR="005C3571" w:rsidRDefault="005C3571">
      <w:pPr>
        <w:spacing w:after="0" w:line="240" w:lineRule="auto"/>
      </w:pPr>
      <w:r>
        <w:continuationSeparator/>
      </w:r>
    </w:p>
  </w:endnote>
  <w:endnote w:type="continuationNotice" w:id="1">
    <w:p w:rsidR="005C3571" w:rsidRDefault="005C35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571" w:rsidRDefault="005C3571">
      <w:pPr>
        <w:spacing w:after="0" w:line="240" w:lineRule="auto"/>
      </w:pPr>
      <w:r>
        <w:separator/>
      </w:r>
    </w:p>
  </w:footnote>
  <w:footnote w:type="continuationSeparator" w:id="0">
    <w:p w:rsidR="005C3571" w:rsidRDefault="005C3571">
      <w:pPr>
        <w:spacing w:after="0" w:line="240" w:lineRule="auto"/>
      </w:pPr>
      <w:r>
        <w:continuationSeparator/>
      </w:r>
    </w:p>
  </w:footnote>
  <w:footnote w:type="continuationNotice" w:id="1">
    <w:p w:rsidR="005C3571" w:rsidRDefault="005C35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E9" w:rsidRDefault="00BA592D">
    <w:pPr>
      <w:pStyle w:val="Encabezado"/>
    </w:pPr>
    <w:r>
      <w:rPr>
        <w:rFonts w:ascii="Calibri" w:eastAsia="Times New Roman" w:hAnsi="Calibri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8241" behindDoc="1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504825</wp:posOffset>
              </wp:positionV>
              <wp:extent cx="6648450" cy="96774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8450" cy="967740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BAD192" id="Rectangle 5" o:spid="_x0000_s1026" style="position:absolute;margin-left:472.3pt;margin-top:39.75pt;width:523.5pt;height:762pt;z-index:-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" fillcolor="#eaeaea" stroked="f" strokeweight="1pt">
              <v:textbox inset="36pt,36pt,36pt,36pt"/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4E9" w:rsidRDefault="00BA592D">
    <w:pPr>
      <w:pStyle w:val="Encabezado"/>
    </w:pPr>
    <w:r>
      <w:rPr>
        <w:rFonts w:ascii="Calibri" w:eastAsia="Times New Roman" w:hAnsi="Calibri" w:cs="Times New Roman"/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B55B0E" id="Rectangle 14" o:spid="_x0000_s1026" style="position:absolute;margin-left:-44.55pt;margin-top:-28.3pt;width:558pt;height:73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 fillcolor="#f5f5f5" stroked="f" strokeweight="1pt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363"/>
    <w:multiLevelType w:val="hybridMultilevel"/>
    <w:tmpl w:val="2350181C"/>
    <w:lvl w:ilvl="0" w:tplc="C020FFB4">
      <w:numFmt w:val="bullet"/>
      <w:lvlText w:val="-"/>
      <w:lvlJc w:val="left"/>
      <w:pPr>
        <w:ind w:left="1728" w:hanging="360"/>
      </w:pPr>
      <w:rPr>
        <w:rFonts w:ascii="Segoe UI" w:eastAsiaTheme="minorEastAsia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04E20705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7365AA0"/>
    <w:multiLevelType w:val="hybridMultilevel"/>
    <w:tmpl w:val="DE1E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E5DE2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C816C52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0D116BC3"/>
    <w:multiLevelType w:val="hybridMultilevel"/>
    <w:tmpl w:val="C8F4D83E"/>
    <w:lvl w:ilvl="0" w:tplc="FA38BF92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6" w15:restartNumberingAfterBreak="0">
    <w:nsid w:val="0F6B2F50"/>
    <w:multiLevelType w:val="hybridMultilevel"/>
    <w:tmpl w:val="19D8B448"/>
    <w:lvl w:ilvl="0" w:tplc="DF98819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39520C"/>
    <w:multiLevelType w:val="hybridMultilevel"/>
    <w:tmpl w:val="981A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B7327F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14DA36C1"/>
    <w:multiLevelType w:val="hybridMultilevel"/>
    <w:tmpl w:val="A23ECF30"/>
    <w:lvl w:ilvl="0" w:tplc="74928D3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1CB03FBA"/>
    <w:multiLevelType w:val="hybridMultilevel"/>
    <w:tmpl w:val="83F853E0"/>
    <w:lvl w:ilvl="0" w:tplc="0C00B4E6">
      <w:numFmt w:val="bullet"/>
      <w:lvlText w:val="-"/>
      <w:lvlJc w:val="left"/>
      <w:pPr>
        <w:ind w:left="1728" w:hanging="360"/>
      </w:pPr>
      <w:rPr>
        <w:rFonts w:ascii="Segoe UI" w:eastAsiaTheme="minorEastAsia" w:hAnsi="Segoe UI" w:cs="Segoe UI" w:hint="default"/>
        <w:b w:val="0"/>
        <w:color w:val="9D90A0" w:themeColor="accent6"/>
      </w:rPr>
    </w:lvl>
    <w:lvl w:ilvl="1" w:tplc="0C0A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1E5A165B"/>
    <w:multiLevelType w:val="hybridMultilevel"/>
    <w:tmpl w:val="AAFE8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017BB"/>
    <w:multiLevelType w:val="hybridMultilevel"/>
    <w:tmpl w:val="4BA458AA"/>
    <w:lvl w:ilvl="0" w:tplc="8034D168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2B579A"/>
        <w:u w:color="2B579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B1A4F70"/>
    <w:multiLevelType w:val="hybridMultilevel"/>
    <w:tmpl w:val="7FE4B828"/>
    <w:lvl w:ilvl="0" w:tplc="013240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74C8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480F41"/>
    <w:multiLevelType w:val="hybridMultilevel"/>
    <w:tmpl w:val="E5D6D62E"/>
    <w:lvl w:ilvl="0" w:tplc="1646D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5AA2AE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66759"/>
    <w:multiLevelType w:val="hybridMultilevel"/>
    <w:tmpl w:val="223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322E7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3AE0F99"/>
    <w:multiLevelType w:val="hybridMultilevel"/>
    <w:tmpl w:val="5BA2F1BC"/>
    <w:lvl w:ilvl="0" w:tplc="4FB8B00A">
      <w:start w:val="1"/>
      <w:numFmt w:val="decimal"/>
      <w:lvlText w:val="%1."/>
      <w:lvlJc w:val="left"/>
      <w:pPr>
        <w:ind w:left="720" w:hanging="360"/>
      </w:pPr>
      <w:rPr>
        <w:b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42A49"/>
    <w:multiLevelType w:val="hybridMultilevel"/>
    <w:tmpl w:val="3A6A3F5A"/>
    <w:lvl w:ilvl="0" w:tplc="4D5ADB58">
      <w:start w:val="1"/>
      <w:numFmt w:val="decimal"/>
      <w:lvlText w:val="%1."/>
      <w:lvlJc w:val="left"/>
      <w:pPr>
        <w:ind w:left="1368" w:hanging="360"/>
      </w:pPr>
      <w:rPr>
        <w:rFonts w:hint="default"/>
        <w:b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B7EF5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700666F4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32E6B3E"/>
    <w:multiLevelType w:val="hybridMultilevel"/>
    <w:tmpl w:val="0DD2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746753"/>
    <w:multiLevelType w:val="hybridMultilevel"/>
    <w:tmpl w:val="FC726E5C"/>
    <w:lvl w:ilvl="0" w:tplc="83DC3718">
      <w:start w:val="1"/>
      <w:numFmt w:val="decimal"/>
      <w:lvlText w:val="%1."/>
      <w:lvlJc w:val="left"/>
      <w:pPr>
        <w:ind w:left="1368" w:hanging="360"/>
      </w:pPr>
      <w:rPr>
        <w:rFonts w:asciiTheme="minorHAnsi" w:hAnsiTheme="minorHAnsi" w:cstheme="minorHAnsi" w:hint="default"/>
        <w:b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7AB37BBB"/>
    <w:multiLevelType w:val="hybridMultilevel"/>
    <w:tmpl w:val="590E0174"/>
    <w:lvl w:ilvl="0" w:tplc="0C0A000F">
      <w:start w:val="1"/>
      <w:numFmt w:val="decimal"/>
      <w:lvlText w:val="%1."/>
      <w:lvlJc w:val="left"/>
      <w:pPr>
        <w:ind w:left="1368" w:hanging="360"/>
      </w:pPr>
      <w:rPr>
        <w:rFonts w:hint="default"/>
        <w:b/>
        <w:i w:val="0"/>
        <w:color w:val="5AA2AE" w:themeColor="accent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F414420"/>
    <w:multiLevelType w:val="hybridMultilevel"/>
    <w:tmpl w:val="7D98AB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23"/>
  </w:num>
  <w:num w:numId="8">
    <w:abstractNumId w:val="13"/>
  </w:num>
  <w:num w:numId="9">
    <w:abstractNumId w:val="14"/>
  </w:num>
  <w:num w:numId="10">
    <w:abstractNumId w:val="26"/>
  </w:num>
  <w:num w:numId="11">
    <w:abstractNumId w:val="9"/>
  </w:num>
  <w:num w:numId="12">
    <w:abstractNumId w:val="12"/>
  </w:num>
  <w:num w:numId="13">
    <w:abstractNumId w:val="21"/>
  </w:num>
  <w:num w:numId="14">
    <w:abstractNumId w:val="24"/>
  </w:num>
  <w:num w:numId="15">
    <w:abstractNumId w:val="18"/>
  </w:num>
  <w:num w:numId="16">
    <w:abstractNumId w:val="6"/>
  </w:num>
  <w:num w:numId="17">
    <w:abstractNumId w:val="19"/>
  </w:num>
  <w:num w:numId="18">
    <w:abstractNumId w:val="3"/>
  </w:num>
  <w:num w:numId="19">
    <w:abstractNumId w:val="4"/>
  </w:num>
  <w:num w:numId="20">
    <w:abstractNumId w:val="0"/>
  </w:num>
  <w:num w:numId="21">
    <w:abstractNumId w:val="17"/>
  </w:num>
  <w:num w:numId="22">
    <w:abstractNumId w:val="8"/>
  </w:num>
  <w:num w:numId="23">
    <w:abstractNumId w:val="10"/>
  </w:num>
  <w:num w:numId="24">
    <w:abstractNumId w:val="5"/>
  </w:num>
  <w:num w:numId="25">
    <w:abstractNumId w:val="25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83"/>
    <w:rsid w:val="00011AF8"/>
    <w:rsid w:val="000E2B26"/>
    <w:rsid w:val="0010058D"/>
    <w:rsid w:val="00160FFB"/>
    <w:rsid w:val="002817C5"/>
    <w:rsid w:val="00497031"/>
    <w:rsid w:val="004C15EB"/>
    <w:rsid w:val="004D2854"/>
    <w:rsid w:val="00500047"/>
    <w:rsid w:val="005C3571"/>
    <w:rsid w:val="005E13F6"/>
    <w:rsid w:val="007D7F2A"/>
    <w:rsid w:val="007E26FD"/>
    <w:rsid w:val="007E64E9"/>
    <w:rsid w:val="0086016E"/>
    <w:rsid w:val="008C51FF"/>
    <w:rsid w:val="00970D9E"/>
    <w:rsid w:val="00AA6332"/>
    <w:rsid w:val="00AC46C4"/>
    <w:rsid w:val="00AE1982"/>
    <w:rsid w:val="00BA592D"/>
    <w:rsid w:val="00C812AA"/>
    <w:rsid w:val="00C94462"/>
    <w:rsid w:val="00D05350"/>
    <w:rsid w:val="00D71674"/>
    <w:rsid w:val="00DA5D53"/>
    <w:rsid w:val="00E05FCB"/>
    <w:rsid w:val="00E14CEF"/>
    <w:rsid w:val="00E31263"/>
    <w:rsid w:val="00E31D5B"/>
    <w:rsid w:val="00E37363"/>
    <w:rsid w:val="00E56483"/>
    <w:rsid w:val="00F1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2840F1"/>
  <w15:docId w15:val="{F5461B28-4BC6-4D22-A78E-9B337C52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es-E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ind w:left="576"/>
    </w:pPr>
    <w:rPr>
      <w:color w:val="072B62" w:themeColor="background2" w:themeShade="4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8" w:space="1" w:color="5AA2AE" w:themeColor="accent5"/>
      </w:pBdr>
      <w:spacing w:before="800" w:after="40" w:line="240" w:lineRule="auto"/>
      <w:ind w:right="720"/>
      <w:outlineLvl w:val="0"/>
    </w:pPr>
    <w:rPr>
      <w:rFonts w:asciiTheme="majorHAnsi" w:eastAsiaTheme="majorEastAsia" w:hAnsiTheme="majorHAnsi" w:cstheme="majorBidi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5AA2AE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5AA2AE" w:themeColor="accent5"/>
      <w:kern w:val="28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72B62" w:themeColor="background2" w:themeShade="40"/>
      <w:kern w:val="28"/>
      <w:sz w:val="52"/>
      <w:szCs w:val="52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5AA2AE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9454C3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rFonts w:ascii="Segoe UI" w:hAnsi="Segoe UI"/>
      <w:b/>
      <w:bCs/>
      <w:color w:val="5AA2AE" w:themeColor="accent5"/>
      <w:sz w:val="24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5AA2AE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customStyle="1" w:styleId="Tabladelista4-nfasis1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Instrucciones">
    <w:name w:val="Instrucciones"/>
    <w:basedOn w:val="Normal"/>
    <w:qFormat/>
    <w:pPr>
      <w:ind w:left="7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  <w:color w:val="aut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3EBBF0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Pr>
      <w:i/>
      <w:iCs/>
      <w:color w:val="5AA2AE" w:themeColor="accent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674"/>
    <w:pPr>
      <w:numPr>
        <w:ilvl w:val="1"/>
      </w:numPr>
      <w:spacing w:after="2000"/>
      <w:ind w:left="578"/>
    </w:pPr>
    <w:rPr>
      <w:rFonts w:ascii="Segoe UI Light" w:hAnsi="Segoe UI Light"/>
      <w:color w:val="FFFFFF" w:themeColor="background1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1674"/>
    <w:rPr>
      <w:rFonts w:ascii="Segoe UI Light" w:hAnsi="Segoe UI Light"/>
      <w:color w:val="FFFFFF" w:themeColor="background1"/>
      <w:spacing w:val="15"/>
      <w:sz w:val="48"/>
    </w:rPr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  <w:rPr>
      <w:b/>
      <w:color w:val="5AA2AE" w:themeColor="accent5"/>
      <w:sz w:val="2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C4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C46C4"/>
    <w:rPr>
      <w:rFonts w:ascii="Courier New" w:eastAsia="Times New Roman" w:hAnsi="Courier New" w:cs="Courier New"/>
      <w:sz w:val="20"/>
      <w:szCs w:val="20"/>
      <w:lang w:bidi="ar-SA"/>
    </w:rPr>
  </w:style>
  <w:style w:type="character" w:styleId="CdigoHTML">
    <w:name w:val="HTML Code"/>
    <w:basedOn w:val="Fuentedeprrafopredeter"/>
    <w:uiPriority w:val="99"/>
    <w:semiHidden/>
    <w:unhideWhenUsed/>
    <w:rsid w:val="00AC4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support.office.com/article/4A8AA04A-F7F3-4A4D-823C-3DBC4B8672A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AppData\Roaming\Microsoft\Template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Word.dotx</Template>
  <TotalTime>155</TotalTime>
  <Pages>5</Pages>
  <Words>750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Domínguez Martín</dc:creator>
  <cp:keywords/>
  <dc:description/>
  <cp:lastModifiedBy>Alberto Domínguez Martín</cp:lastModifiedBy>
  <cp:revision>9</cp:revision>
  <dcterms:created xsi:type="dcterms:W3CDTF">2016-05-28T17:40:00Z</dcterms:created>
  <dcterms:modified xsi:type="dcterms:W3CDTF">2016-05-28T20:15:00Z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TM10002116</vt:lpwstr>
  </property>
</Properties>
</file>